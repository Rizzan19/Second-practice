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6DFECA53" w:rsidR="00DF6A71" w:rsidRPr="00DF6A71" w:rsidRDefault="0097341A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24DA37" wp14:editId="4D0C5AA8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 w:rsidRPr="001147EF">
        <w:rPr>
          <w:rFonts w:ascii="Times New Roman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Pr="001147EF" w:rsidRDefault="00DF6A71" w:rsidP="00DF6A71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1147EF" w:rsidRDefault="00DF6A71" w:rsidP="00DF6A71">
      <w:pPr>
        <w:spacing w:line="240" w:lineRule="auto"/>
        <w:jc w:val="center"/>
        <w:rPr>
          <w:rFonts w:ascii="Times" w:hAnsi="Times"/>
          <w:sz w:val="20"/>
          <w:szCs w:val="20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0DB5842F" w:rsidR="00D63C74" w:rsidRDefault="0097341A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EFF12EB" wp14:editId="0843022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80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0D4763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A50C9">
        <w:rPr>
          <w:rFonts w:ascii="Times New Roman" w:hAnsi="Times New Roman"/>
          <w:sz w:val="26"/>
          <w:szCs w:val="26"/>
        </w:rPr>
        <w:t>преподаватель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5A50C9">
        <w:rPr>
          <w:rFonts w:ascii="Times New Roman" w:hAnsi="Times New Roman"/>
          <w:sz w:val="26"/>
          <w:szCs w:val="26"/>
        </w:rPr>
        <w:t>.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0E62409" w:rsidR="0023257E" w:rsidRPr="005A50C9" w:rsidRDefault="005A50C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A50C9">
        <w:rPr>
          <w:rFonts w:ascii="Times New Roman" w:hAnsi="Times New Roman"/>
          <w:sz w:val="26"/>
          <w:szCs w:val="26"/>
          <w:u w:val="single"/>
        </w:rPr>
        <w:t>Ушинский Борис Михайлович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9DD4F33" w:rsidR="0023257E" w:rsidRPr="005A50C9" w:rsidRDefault="005A50C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A50C9">
        <w:rPr>
          <w:rFonts w:ascii="Times New Roman" w:hAnsi="Times New Roman"/>
          <w:sz w:val="26"/>
          <w:szCs w:val="26"/>
          <w:u w:val="single"/>
        </w:rPr>
        <w:t>Гвоздев Владислав Витальевич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344F09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3C9019B" w14:textId="1D1232BF" w:rsidR="005A50C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89292C5" wp14:editId="052950EC">
            <wp:extent cx="1396365" cy="1396365"/>
            <wp:effectExtent l="0" t="0" r="0" b="0"/>
            <wp:docPr id="32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qrcoder.ru/code/?https%3A%2F%2Fgit.herzen.spb.ru%2F190681%2Fsecond-practice%2Fblob%2Fmaster%2F%25D0%2593%25D0%25B2%25D0%25BE%25D0%25B7%25D0%25B4%25D0%25B5%25D0%25B2.%25D0%2592.%25D0%2592_%25D0%2598%25D0%2592%25D0%25A01.1.pdf&amp;3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4D54AF82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07755BAA" w:rsidR="000565D9" w:rsidRDefault="0097341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E3805C0" wp14:editId="52F47690">
            <wp:extent cx="1396365" cy="1396365"/>
            <wp:effectExtent l="0" t="0" r="0" b="0"/>
            <wp:docPr id="31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qrcoder.ru/code/?https%3A%2F%2Fgit.herzen.spb.ru%2F190681%2Fsecond-practice%2Fblob%2Fmaster%2F%25D0%2593%25D0%25B2%25D0%25BE%25D0%25B7%25D0%25B4%25D0%25B5%25D0%25B2.%25D0%2592.%25D0%2592_%25D0%2598%25D0%2592%25D0%25A01.2.pdf&amp;3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FBA" w14:textId="77777777" w:rsidR="006E0DAA" w:rsidRPr="006E0DAA" w:rsidRDefault="006E0DAA" w:rsidP="006E0DA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BFBC6D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5079F0F" w14:textId="58B3F794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B063E52" wp14:editId="4A6325F5">
            <wp:extent cx="1396365" cy="1396365"/>
            <wp:effectExtent l="0" t="0" r="0" b="0"/>
            <wp:docPr id="3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qrcoder.ru/code/?https%3A%2F%2Fgit.herzen.spb.ru%2F190681%2Fsecond-practice%2Fblob%2Fmaster%2F%25D0%2593%25D0%25B2%25D0%25BE%25D0%25B7%25D0%25B4%25D0%25B5%25D0%25B2.%25D0%2592.%25D0%2592_%25D0%2598%25D0%2592%25D0%25A01.3.pdf&amp;3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Pr="001147EF" w:rsidRDefault="008B0F57" w:rsidP="000565D9">
      <w:pPr>
        <w:pStyle w:val="a5"/>
        <w:spacing w:before="0" w:beforeAutospacing="0" w:after="0" w:afterAutospacing="0"/>
        <w:jc w:val="both"/>
        <w:rPr>
          <w:rFonts w:ascii="Times" w:eastAsia="Calibr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60E3445C" w:rsidR="000565D9" w:rsidRDefault="009734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3AC8A34A" wp14:editId="4745EEB4">
            <wp:extent cx="1396365" cy="1396365"/>
            <wp:effectExtent l="0" t="0" r="0" b="0"/>
            <wp:docPr id="29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qrcoder.ru/code/?https%3A%2F%2Fgit.herzen.spb.ru%2F190681%2Fsecond-practice%2Fblob%2Fmaster%2F%25D0%2593%25D0%25B2%25D0%25BE%25D0%25B7%25D0%25B4%25D0%25B5%25D0%25B2.%25D0%2592.%25D0%2592_%25D0%2592%25D0%25A02.1.pdf&amp;3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0E74477A" w14:textId="51D4BCA6" w:rsidR="00435667" w:rsidRPr="00181A3F" w:rsidRDefault="006E0DAA" w:rsidP="00435667">
      <w:pPr>
        <w:pStyle w:val="2"/>
        <w:jc w:val="both"/>
      </w:pPr>
      <w:r>
        <w:br/>
      </w:r>
      <w:r w:rsidR="00435667" w:rsidRPr="00181A3F">
        <w:t>Задание 2.</w:t>
      </w:r>
      <w:r w:rsidR="00435667">
        <w:t>2</w:t>
      </w:r>
      <w:r w:rsidR="00435667"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140B0C42" w14:textId="2311584E" w:rsidR="006E0DAA" w:rsidRPr="006E0DAA" w:rsidRDefault="00435667" w:rsidP="006E0DAA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25FA92AB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672D59A3" w14:textId="77777777" w:rsidR="006E0DAA" w:rsidRDefault="006E0DAA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1A53B58F" w14:textId="18D96611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251FB839" w:rsidR="00435667" w:rsidRDefault="0097341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B0D32">
        <w:rPr>
          <w:noProof/>
        </w:rPr>
        <w:drawing>
          <wp:inline distT="0" distB="0" distL="0" distR="0" wp14:anchorId="4865D85B" wp14:editId="64EAF757">
            <wp:extent cx="1396365" cy="1396365"/>
            <wp:effectExtent l="0" t="0" r="0" b="0"/>
            <wp:docPr id="28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qrcoder.ru/code/?https%3A%2F%2Fgit.herzen.spb.ru%2F190681%2Fsecond-practice%2Fblob%2Fmaster%2F%25D0%2593%25D0%25B2%25D0%25BE%25D0%25B7%25D0%25B4%25D0%25B5%25D0%25B2.%25D0%2592.%25D0%2592_%25D0%2592%25D0%25A02.2.pdf&amp;3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Pr="001147EF" w:rsidRDefault="000565D9" w:rsidP="000565D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840F60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F2B3F83" w14:textId="7F4CDDA1" w:rsidR="006E0DAA" w:rsidRDefault="009734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B0D32">
        <w:rPr>
          <w:noProof/>
          <w:lang w:eastAsia="ru-RU"/>
        </w:rPr>
        <w:drawing>
          <wp:inline distT="0" distB="0" distL="0" distR="0" wp14:anchorId="2036FAF1" wp14:editId="1E7F75EA">
            <wp:extent cx="1396365" cy="1396365"/>
            <wp:effectExtent l="0" t="0" r="0" b="0"/>
            <wp:docPr id="27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qrcoder.ru/code/?https%3A%2F%2Fgit.herzen.spb.ru%2F190681%2Fsecond-practice%2Fblob%2Fmaster%2F%25D0%2593%25D0%25B2%25D0%25BE%25D0%25B7%25D0%25B4%25D0%25B5%25D0%25B2.%25D0%2592.%25D0%2592_%25D0%2592%25D0%25A02.3.jpg&amp;3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A5D0E" w14:textId="7F43B7E5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147EF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418911E1" w:rsidR="005D72D8" w:rsidRPr="001147EF" w:rsidRDefault="005D72D8" w:rsidP="005D72D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6114FDD" w14:textId="6DA5728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42DF5BE7" w:rsidR="001C3D11" w:rsidRPr="00B65FCF" w:rsidRDefault="002357D4" w:rsidP="000565D9">
      <w:pPr>
        <w:jc w:val="both"/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63360" behindDoc="0" locked="0" layoutInCell="1" allowOverlap="1" wp14:anchorId="770418E4" wp14:editId="0FE8AF50">
            <wp:simplePos x="0" y="0"/>
            <wp:positionH relativeFrom="column">
              <wp:posOffset>-565266</wp:posOffset>
            </wp:positionH>
            <wp:positionV relativeFrom="paragraph">
              <wp:posOffset>215958</wp:posOffset>
            </wp:positionV>
            <wp:extent cx="5940000" cy="1976400"/>
            <wp:effectExtent l="0" t="0" r="381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388ED" w14:textId="1D211BA6" w:rsidR="001C3D11" w:rsidRDefault="001C3D11" w:rsidP="000565D9">
      <w:pPr>
        <w:jc w:val="both"/>
      </w:pPr>
    </w:p>
    <w:p w14:paraId="10E8D1DA" w14:textId="17910B7E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60C17E8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0DFA6D5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0BB93A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4F79EC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147EF"/>
    <w:rsid w:val="001235F7"/>
    <w:rsid w:val="00131221"/>
    <w:rsid w:val="00181A3F"/>
    <w:rsid w:val="001C3D11"/>
    <w:rsid w:val="001D20CF"/>
    <w:rsid w:val="00200223"/>
    <w:rsid w:val="0023257E"/>
    <w:rsid w:val="002357D4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50C9"/>
    <w:rsid w:val="005C42F7"/>
    <w:rsid w:val="005D72D8"/>
    <w:rsid w:val="006840C5"/>
    <w:rsid w:val="00696163"/>
    <w:rsid w:val="00697731"/>
    <w:rsid w:val="006E0DAA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7341A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D26D38F-CA9B-4305-8107-80A4EC6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="Cambria" w:eastAsia="MS Gothic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DF6A71"/>
    <w:rPr>
      <w:rFonts w:ascii="Cambria" w:eastAsia="MS Gothic" w:hAnsi="Cambria" w:cs="Times New Roman"/>
      <w:b/>
      <w:bCs/>
      <w:color w:val="345A8A"/>
      <w:sz w:val="32"/>
      <w:szCs w:val="32"/>
    </w:rPr>
  </w:style>
  <w:style w:type="character" w:styleId="ab">
    <w:name w:val="FollowedHyperlink"/>
    <w:uiPriority w:val="99"/>
    <w:semiHidden/>
    <w:unhideWhenUsed/>
    <w:rsid w:val="001C3D11"/>
    <w:rPr>
      <w:color w:val="800080"/>
      <w:u w:val="single"/>
    </w:rPr>
  </w:style>
  <w:style w:type="character" w:styleId="ac">
    <w:name w:val="annotation reference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link w:val="2"/>
    <w:uiPriority w:val="9"/>
    <w:rsid w:val="00EC1EF3"/>
    <w:rPr>
      <w:rFonts w:ascii="Cambria" w:eastAsia="MS Gothic" w:hAnsi="Cambria" w:cs="Times New Roman"/>
      <w:color w:val="365F91"/>
      <w:sz w:val="26"/>
      <w:szCs w:val="26"/>
    </w:rPr>
  </w:style>
  <w:style w:type="paragraph" w:customStyle="1" w:styleId="11">
    <w:name w:val="Обычный1"/>
    <w:rsid w:val="0043566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49C36-FDA7-4F91-B2E1-53B0A98C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Владислав Витальевич Гвоздев</cp:lastModifiedBy>
  <cp:revision>2</cp:revision>
  <cp:lastPrinted>2020-09-28T11:51:00Z</cp:lastPrinted>
  <dcterms:created xsi:type="dcterms:W3CDTF">2020-09-30T07:14:00Z</dcterms:created>
  <dcterms:modified xsi:type="dcterms:W3CDTF">2020-09-30T07:14:00Z</dcterms:modified>
</cp:coreProperties>
</file>